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officedocument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hris-shelhorse" w:name="chris-shelhorse"/>
    <w:p>
      <w:pPr>
        <w:pStyle w:val="Heading1"/>
      </w:pPr>
      <w:r>
        <w:t xml:space="preserve">CHRIS SHELHORSE</w:t>
      </w:r>
    </w:p>
    <w:bookmarkEnd w:id="chris-shelhorse"/>
    <w:p>
      <w:r>
        <w:t xml:space="preserve">Contact me by [email] [] for more information, or to arrange a time to talk [email]: mailto:shelhorse@gmail.com (email) [map]: http://bit.ly/1tHl5j0 (map)</w:t>
      </w:r>
    </w:p>
    <w:bookmarkStart w:id="objective" w:name="objective"/>
    <w:p>
      <w:pPr>
        <w:pStyle w:val="Heading2"/>
      </w:pPr>
      <w:r>
        <w:t xml:space="preserve">OBJECTIVE</w:t>
      </w:r>
    </w:p>
    <w:bookmarkEnd w:id="objective"/>
    <w:p>
      <w:r>
        <w:t xml:space="preserve">Professional IT Consultant with experience leading and managing projects, and knowledge of a wide variety of computer technologies seeking new opportunities. Winning combination of hard and soft skills. Valuable team player. Eager to transition back into the workforce after a break from business to spend time with family and travel the world</w:t>
      </w:r>
    </w:p>
    <w:p>
      <w:r>
        <w:t xml:space="preserve">Currently located in [Dallas, TX] [map] and willing to travel, relocate, or work remotely</w:t>
      </w:r>
    </w:p>
    <w:bookmarkStart w:id="summary" w:name="summary"/>
    <w:p>
      <w:pPr>
        <w:pStyle w:val="Heading2"/>
      </w:pPr>
      <w:r>
        <w:t xml:space="preserve">SUMMARY</w:t>
      </w:r>
    </w:p>
    <w:bookmarkEnd w:id="summary"/>
    <w:p>
      <w:r>
        <w:t xml:space="preserve">Broad knowledge of operating systems, development practices, and database technologies</w:t>
      </w:r>
      <w:br/>
      <w:r>
        <w:t xml:space="preserve">Expert analytical and problem solving skills</w:t>
      </w:r>
      <w:br/>
      <w:r>
        <w:t xml:space="preserve">Adept at managing hardware, software, and operating systems</w:t>
      </w:r>
      <w:br/>
      <w:r>
        <w:t xml:space="preserve">Versatile team player with experience using many development tools</w:t>
      </w:r>
    </w:p>
    <w:bookmarkStart w:id="work-history" w:name="work-history"/>
    <w:p>
      <w:pPr>
        <w:pStyle w:val="Heading2"/>
      </w:pPr>
      <w:r>
        <w:t xml:space="preserve">WORK HISTORY</w:t>
      </w:r>
    </w:p>
    <w:bookmarkEnd w:id="work-history"/>
    <w:bookmarkStart w:id="managing-consultant" w:name="managing-consultant"/>
    <w:p>
      <w:pPr>
        <w:pStyle w:val="Heading3"/>
      </w:pPr>
      <w:r>
        <w:t xml:space="preserve">2005-2011: Managing Consultant</w:t>
      </w:r>
    </w:p>
    <w:bookmarkEnd w:id="managing-consultant"/>
    <w:bookmarkStart w:id="ibm-lab-services-systems-and-technology-group" w:name="ibm-lab-services-systems-and-technology-group"/>
    <w:p>
      <w:pPr>
        <w:pStyle w:val="Heading4"/>
      </w:pPr>
      <w:r>
        <w:t xml:space="preserve">IBM, Lab Services, Systems and Technology Group</w:t>
      </w:r>
    </w:p>
    <w:bookmarkEnd w:id="ibm-lab-services-systems-and-technology-group"/>
    <w:p>
      <w:r>
        <w:t xml:space="preserve">Led on-site efforts to deliver data warehouse systems used for Smart Analytics solutions</w:t>
      </w:r>
      <w:br/>
      <w:r>
        <w:t xml:space="preserve">Presented overviews of solution’s hardware, network, and operating systems architecture</w:t>
      </w:r>
      <w:br/>
      <w:r>
        <w:t xml:space="preserve">Developed programs automating various systems-related tasks performed during deliveries</w:t>
      </w:r>
      <w:br/>
      <w:r>
        <w:t xml:space="preserve">Completed AIX health checks to ensure existing Smart Analytics solutions conformed to standards</w:t>
      </w:r>
      <w:br/>
      <w:r>
        <w:t xml:space="preserve">Trained client technical staff on AIX and IBM Power systems virtualization technologies</w:t>
      </w:r>
    </w:p>
    <w:bookmarkStart w:id="it-specialist" w:name="it-specialist"/>
    <w:p>
      <w:pPr>
        <w:pStyle w:val="Heading3"/>
      </w:pPr>
      <w:r>
        <w:t xml:space="preserve">2000-2005: IT Specialist</w:t>
      </w:r>
    </w:p>
    <w:bookmarkEnd w:id="it-specialist"/>
    <w:bookmarkStart w:id="ibm-e-business-innovation-center-business-information-services" w:name="ibm-e-business-innovation-center-business-information-services"/>
    <w:p>
      <w:pPr>
        <w:pStyle w:val="Heading4"/>
      </w:pPr>
      <w:r>
        <w:t xml:space="preserve">IBM, e-business Innovation Center, Business Information Services</w:t>
      </w:r>
    </w:p>
    <w:bookmarkEnd w:id="ibm-e-business-innovation-center-business-information-services"/>
    <w:p>
      <w:r>
        <w:t xml:space="preserve">Developed scripts to manipulate data during migration from MySQL to Oracle at E*Trade</w:t>
      </w:r>
      <w:br/>
      <w:r>
        <w:t xml:space="preserve">Administered source code using CMVC (IBM’s internal CM tool) for multiple projects</w:t>
      </w:r>
      <w:br/>
      <w:r>
        <w:t xml:space="preserve">Worked defects in existing Websphere Commerce Suite applications</w:t>
      </w:r>
      <w:br/>
      <w:r>
        <w:t xml:space="preserve">Managed development systems running AIX, Solaris, Linux, and Windows Server</w:t>
      </w:r>
      <w:br/>
      <w:r>
        <w:t xml:space="preserve">Managed applications on these systems, including IBM HTTPS, DB2, and Websphere Application Servers</w:t>
      </w:r>
    </w:p>
    <w:bookmarkStart w:id="programmer-analyst" w:name="programmer-analyst"/>
    <w:p>
      <w:pPr>
        <w:pStyle w:val="Heading3"/>
      </w:pPr>
      <w:r>
        <w:t xml:space="preserve">1997-2000: Programmer Analyst</w:t>
      </w:r>
    </w:p>
    <w:bookmarkEnd w:id="programmer-analyst"/>
    <w:bookmarkStart w:id="ibm-federal-systems-division-global-services" w:name="ibm-federal-systems-division-global-services"/>
    <w:p>
      <w:pPr>
        <w:pStyle w:val="Heading4"/>
      </w:pPr>
      <w:r>
        <w:t xml:space="preserve">IBM, Federal Systems Division, Global Services</w:t>
      </w:r>
    </w:p>
    <w:bookmarkEnd w:id="ibm-federal-systems-division-global-services"/>
    <w:p>
      <w:r>
        <w:t xml:space="preserve">Senior AIX System Support Specialist dedicated to help desk servicing US Forest Service contract</w:t>
      </w:r>
      <w:br/>
      <w:r>
        <w:t xml:space="preserve">Analyzed network and server operating systems and software problems as required</w:t>
      </w:r>
      <w:br/>
      <w:r>
        <w:t xml:space="preserve">Resolved problems with applications such as Netscape, Applix, Oracle, sendmail, and named</w:t>
      </w:r>
      <w:br/>
      <w:r>
        <w:t xml:space="preserve">Configured security credentials and secure file system access in a large nationally distributed computing environment</w:t>
      </w:r>
    </w:p>
    <w:bookmarkStart w:id="unix-systems-administrator" w:name="unix-systems-administrator"/>
    <w:p>
      <w:pPr>
        <w:pStyle w:val="Heading3"/>
      </w:pPr>
      <w:r>
        <w:t xml:space="preserve">1995-1997: UNIX Systems Administrator</w:t>
      </w:r>
    </w:p>
    <w:bookmarkEnd w:id="unix-systems-administrator"/>
    <w:bookmarkStart w:id="old-dominion-university-office-of-computing-computer-services" w:name="old-dominion-university-office-of-computing-computer-services"/>
    <w:p>
      <w:pPr>
        <w:pStyle w:val="Heading4"/>
      </w:pPr>
      <w:r>
        <w:t xml:space="preserve">Old Dominion University, Office of Computing &amp; Computer Services</w:t>
      </w:r>
    </w:p>
    <w:bookmarkEnd w:id="old-dominion-university-office-of-computing-computer-services"/>
    <w:p>
      <w:r>
        <w:t xml:space="preserve">Managed UNIX servers &amp; serviced trouble tickets from engineering departments</w:t>
      </w:r>
      <w:br/>
      <w:r>
        <w:t xml:space="preserve">Processed &amp; Automated DNS change request submissions via Web app</w:t>
      </w:r>
      <w:br/>
      <w:r>
        <w:t xml:space="preserve">Verified and managed backups to tape for numerous servers</w:t>
      </w:r>
      <w:br/>
      <w:r>
        <w:t xml:space="preserve">Managed fulfillment of university students email accounts</w:t>
      </w:r>
    </w:p>
    <w:bookmarkStart w:id="education-training" w:name="education-training"/>
    <w:p>
      <w:pPr>
        <w:pStyle w:val="Heading2"/>
      </w:pPr>
      <w:r>
        <w:t xml:space="preserve">EDUCATION &amp; TRAINING</w:t>
      </w:r>
    </w:p>
    <w:bookmarkEnd w:id="education-training"/>
    <w:p>
      <w:r>
        <w:t xml:space="preserve">2014: Engineering Software as a Service, UC BerkeleyX (edX)</w:t>
      </w:r>
      <w:br/>
      <w:r>
        <w:t xml:space="preserve">2013: Intro to Python, Rice University (Cousera)</w:t>
      </w:r>
      <w:br/>
      <w:r>
        <w:t xml:space="preserve">2001: Java Mobilization, IBM training on Java, EJB, JSP, and Websphere</w:t>
      </w:r>
      <w:br/>
      <w:r>
        <w:t xml:space="preserve">2001: Certified AIX Support Specialist</w:t>
      </w:r>
      <w:br/>
      <w:r>
        <w:t xml:space="preserve">2000: Firewalls and Perimeter Security</w:t>
      </w:r>
      <w:br/>
      <w:r>
        <w:t xml:space="preserve">#### 2001: Virginia Polytechnical Institute, Graduate-level CS courses - Theory of Programming Languages - Data Structures &amp; Algorithms in C++</w:t>
      </w:r>
      <w:br/>
      <w:r>
        <w:t xml:space="preserve">#### 1995-1997: Old Dominion University, Graduate-level CS courses - Advanced Computer Architecture - Web Programming</w:t>
      </w:r>
      <w:br/>
      <w:r>
        <w:t xml:space="preserve">#### 1995-1997: Old Dominion University, Undergraduate-level CS courses - Computer Networks - Discrete Structures - Operating Systems - Introduction to C++ - Database Fundamentals - Data Structures in C++ - Software Engineering - Object-Oriented Programming in C++</w:t>
      </w:r>
      <w:br/>
      <w:r>
        <w:t xml:space="preserve">#### 1995-1997: Old Dominion University, Bachelor of Science (Psychology)</w:t>
      </w:r>
    </w:p>
    <w:bookmarkStart w:id="references" w:name="references"/>
    <w:p>
      <w:pPr>
        <w:pStyle w:val="Heading2"/>
      </w:pPr>
      <w:r>
        <w:t xml:space="preserve">REFERENCES</w:t>
      </w:r>
    </w:p>
    <w:bookmarkEnd w:id="references"/>
    <w:p>
      <w:r>
        <w:t xml:space="preserve">References are available upon request</w:t>
      </w:r>
      <w:br/>
      <w:r>
        <w:t xml:space="preserve">[LinkedIn Profile] [LinkedIn]</w:t>
      </w:r>
      <w:br/>
      <w:r>
        <w:t xml:space="preserve">[LinkedIn]: http://www.linkedin.com/in/shelhorse (LinkedIn Profile)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3D2" w:rsidRDefault="000443D2">
      <w:pPr>
        <w:spacing w:after="0"/>
      </w:pPr>
      <w:r>
        <w:separator/>
      </w:r>
    </w:p>
  </w:endnote>
  <w:endnote w:type="continuationSeparator" w:id="0">
    <w:p w:rsidR="000443D2" w:rsidRDefault="000443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3D2" w:rsidRDefault="000443D2">
      <w:pPr>
        <w:spacing w:after="0"/>
      </w:pPr>
      <w:r>
        <w:separator/>
      </w:r>
    </w:p>
  </w:footnote>
  <w:footnote w:type="continuationSeparator" w:id="0">
    <w:p w:rsidR="000443D2" w:rsidRDefault="000443D2">
      <w:pPr>
        <w:spacing w:after="0"/>
      </w:pPr>
      <w:r>
        <w:continuationSeparator/>
      </w:r>
    </w:p>
  </w:footnote>
  <w:footnote w:id="1">
    <w:p w:rsidR="00F36D78" w:rsidRDefault="00B37406">
      <w:r>
        <w:rPr>
          <w:rStyle w:val="FootnoteReference1"/>
        </w:rPr>
        <w:footnoteRef/>
      </w:r>
      <w:r>
        <w:t xml:space="preserve">As specified/recommended by the </w:t>
      </w:r>
      <w:hyperlink r:id="rId1">
        <w:r>
          <w:rPr>
            <w:rStyle w:val="Hyperlink1"/>
          </w:rPr>
          <w:t>W3C</w:t>
        </w:r>
      </w:hyperlink>
      <w:r>
        <w:t xml:space="preserve"> and </w:t>
      </w:r>
      <w:hyperlink r:id="rId2">
        <w:r>
          <w:rPr>
            <w:rStyle w:val="Hyperlink1"/>
          </w:rPr>
          <w:t>WHAT-WG</w:t>
        </w:r>
      </w:hyperlink>
      <w:r>
        <w:t xml:space="preserve"> bodies</w:t>
      </w:r>
    </w:p>
  </w:footnote>
  <w:footnote w:id="2">
    <w:p w:rsidR="00F36D78" w:rsidRDefault="00B37406">
      <w:r>
        <w:rPr>
          <w:rStyle w:val="FootnoteReference1"/>
        </w:rPr>
        <w:footnoteRef/>
      </w:r>
      <w:r>
        <w:t>I’ve used the following routinely: Singleton, Module, Factory, Observer/Mediator, and MVC/MVVM</w:t>
      </w:r>
    </w:p>
  </w:footnote>
  <w:footnote w:id="3">
    <w:p w:rsidR="00F36D78" w:rsidRDefault="00B37406">
      <w:r>
        <w:rPr>
          <w:rStyle w:val="FootnoteReference1"/>
        </w:rPr>
        <w:footnoteRef/>
      </w:r>
      <w:r>
        <w:t>Test-Driven Development &amp; Behavior-Driven Development</w:t>
      </w:r>
    </w:p>
  </w:footnote>
</w:footnote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43D2"/>
    <w:rsid w:val="00011C8B"/>
    <w:rsid w:val="000443D2"/>
    <w:rsid w:val="001E30B7"/>
    <w:rsid w:val="0025650D"/>
    <w:rsid w:val="004E29B3"/>
    <w:rsid w:val="00590D07"/>
    <w:rsid w:val="00784D58"/>
    <w:rsid w:val="008D6863"/>
    <w:rsid w:val="00B37406"/>
    <w:rsid w:val="00B86B75"/>
    <w:rsid w:val="00BC48D5"/>
    <w:rsid w:val="00C36279"/>
    <w:rsid w:val="00D726B1"/>
    <w:rsid w:val="00DD6FE1"/>
    <w:rsid w:val="00E315A3"/>
    <w:rsid w:val="00F36D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Id="rId13" Type="http://schemas.openxmlformats.org/officeDocument/2006/relationships/hyperlink" Target="http://empathylab.com" TargetMode="External" /><Relationship Id="rId18" Type="http://schemas.openxmlformats.org/officeDocument/2006/relationships/hyperlink" Target="http://docs.oracle.com/javaee/5/tutorial/doc/bnakc.html" TargetMode="External" /><Relationship Id="rId26" Type="http://schemas.openxmlformats.org/officeDocument/2006/relationships/hyperlink" Target="http://en.wikipedia.org/wiki/ERuby" TargetMode="External" /><Relationship Id="rId39" Type="http://schemas.openxmlformats.org/officeDocument/2006/relationships/hyperlink" Target="http://dojotoolkit.org" TargetMode="External" /><Relationship Id="rId21" Type="http://schemas.openxmlformats.org/officeDocument/2006/relationships/hyperlink" Target="http://developers.whatwg.org" TargetMode="External" /><Relationship Id="rId34" Type="http://schemas.openxmlformats.org/officeDocument/2006/relationships/hyperlink" Target="http://xml.com" TargetMode="External" /><Relationship Id="rId42" Type="http://schemas.openxmlformats.org/officeDocument/2006/relationships/hyperlink" Target="http://developers.gigya.com" TargetMode="External" /><Relationship Id="rId47" Type="http://schemas.openxmlformats.org/officeDocument/2006/relationships/hyperlink" Target="http://requirejs.org" TargetMode="External" /><Relationship Id="rId50" Type="http://schemas.openxmlformats.org/officeDocument/2006/relationships/hyperlink" Target="http://dev.twitter.com" TargetMode="External" /><Relationship Id="rId55" Type="http://schemas.openxmlformats.org/officeDocument/2006/relationships/hyperlink" Target="http://atlassian.com/software/jira" TargetMode="External" /><Relationship Id="rId63" Type="http://schemas.openxmlformats.org/officeDocument/2006/relationships/hyperlink" Target="http://www.zsh.org" TargetMode="External" /><Relationship Id="rId68" Type="http://schemas.openxmlformats.org/officeDocument/2006/relationships/hyperlink" Target="http://eclipse.org" TargetMode="External" /><Relationship Id="rId76" Type="http://schemas.openxmlformats.org/officeDocument/2006/relationships/hyperlink" Target="http://www.netbeans.com" TargetMode="External" /><Relationship Id="rId84" Type="http://schemas.openxmlformats.org/officeDocument/2006/relationships/hyperlink" Target="http://vagrantup.com" TargetMode="External" /><Relationship Id="rId89" Type="http://schemas.openxmlformats.org/officeDocument/2006/relationships/fontTable" Target="fontTable.xml" /><Relationship Id="rId7" Type="http://schemas.openxmlformats.org/officeDocument/2006/relationships/hyperlink" Target="http://twitter.com/tudorstudio" TargetMode="External" /><Relationship Id="rId71" Type="http://schemas.openxmlformats.org/officeDocument/2006/relationships/hyperlink" Target="http://jboss.org" TargetMode="External" /><Relationship Id="rId2" Type="http://schemas.openxmlformats.org/officeDocument/2006/relationships/styles" Target="styles.xml" /><Relationship Id="rId16" Type="http://schemas.openxmlformats.org/officeDocument/2006/relationships/hyperlink" Target="http://ruby-lang.org" TargetMode="External" /><Relationship Id="rId29" Type="http://schemas.openxmlformats.org/officeDocument/2006/relationships/hyperlink" Target="http://www.demandware.com" TargetMode="External" /><Relationship Id="rId11" Type="http://schemas.openxmlformats.org/officeDocument/2006/relationships/hyperlink" Target="mailto://s@stephentudor.com" TargetMode="External" /><Relationship Id="rId24" Type="http://schemas.openxmlformats.org/officeDocument/2006/relationships/hyperlink" Target="http://sass-lang.com" TargetMode="External" /><Relationship Id="rId32" Type="http://schemas.openxmlformats.org/officeDocument/2006/relationships/hyperlink" Target="http://mustache.github.com" TargetMode="External" /><Relationship Id="rId37" Type="http://schemas.openxmlformats.org/officeDocument/2006/relationships/hyperlink" Target="http://codeigniter.com" TargetMode="External" /><Relationship Id="rId40" Type="http://schemas.openxmlformats.org/officeDocument/2006/relationships/hyperlink" Target="http://expressionengine.com" TargetMode="External" /><Relationship Id="rId45" Type="http://schemas.openxmlformats.org/officeDocument/2006/relationships/hyperlink" Target="http://nodejs.org" TargetMode="External" /><Relationship Id="rId53" Type="http://schemas.openxmlformats.org/officeDocument/2006/relationships/hyperlink" Target="http://framework.zend.com" TargetMode="External" /><Relationship Id="rId58" Type="http://schemas.openxmlformats.org/officeDocument/2006/relationships/hyperlink" Target="http://johnmacfarlane.net/pandoc" TargetMode="External" /><Relationship Id="rId66" Type="http://schemas.openxmlformats.org/officeDocument/2006/relationships/hyperlink" Target="http://developer.apple.com" TargetMode="External" /><Relationship Id="rId74" Type="http://schemas.openxmlformats.org/officeDocument/2006/relationships/hyperlink" Target="http://mongodb.org" TargetMode="External" /><Relationship Id="rId79" Type="http://schemas.openxmlformats.org/officeDocument/2006/relationships/hyperlink" Target="http://postgresql.org" TargetMode="External" /><Relationship Id="rId87" Type="http://schemas.openxmlformats.org/officeDocument/2006/relationships/hyperlink" Target="http://www.rdio.com/people/smtudor" TargetMode="External" /><Relationship Id="rId5" Type="http://schemas.openxmlformats.org/officeDocument/2006/relationships/footnotes" Target="footnotes.xml" /><Relationship Id="rId61" Type="http://schemas.openxmlformats.org/officeDocument/2006/relationships/hyperlink" Target="http://tmux.sourceforge.net" TargetMode="External" /><Relationship Id="rId82" Type="http://schemas.openxmlformats.org/officeDocument/2006/relationships/hyperlink" Target="http://tomcat.apache.com" TargetMode="External" /><Relationship Id="rId90" Type="http://schemas.openxmlformats.org/officeDocument/2006/relationships/theme" Target="theme/theme1.xml" /><Relationship Id="rId19" Type="http://schemas.openxmlformats.org/officeDocument/2006/relationships/hyperlink" Target="http://php.net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stephentudor.com" TargetMode="External" /><Relationship Id="rId14" Type="http://schemas.openxmlformats.org/officeDocument/2006/relationships/hyperlink" Target="http://artisandoorworks.com" TargetMode="External" /><Relationship Id="rId22" Type="http://schemas.openxmlformats.org/officeDocument/2006/relationships/hyperlink" Target="http://liquidmarkup.org" TargetMode="External" /><Relationship Id="rId27" Type="http://schemas.openxmlformats.org/officeDocument/2006/relationships/hyperlink" Target="http://haml.info" TargetMode="External" /><Relationship Id="rId30" Type="http://schemas.openxmlformats.org/officeDocument/2006/relationships/hyperlink" Target="http://api.jquery.com/jquery.tmpl" TargetMode="External" /><Relationship Id="rId35" Type="http://schemas.openxmlformats.org/officeDocument/2006/relationships/hyperlink" Target="http://compass-style.org" TargetMode="External" /><Relationship Id="rId43" Type="http://schemas.openxmlformats.org/officeDocument/2006/relationships/hyperlink" Target="http://developers.google.com/maps" TargetMode="External" /><Relationship Id="rId48" Type="http://schemas.openxmlformats.org/officeDocument/2006/relationships/hyperlink" Target="http://rubyonrails.org" TargetMode="External" /><Relationship Id="rId56" Type="http://schemas.openxmlformats.org/officeDocument/2006/relationships/hyperlink" Target="http://git-scm.com" TargetMode="External" /><Relationship Id="rId64" Type="http://schemas.openxmlformats.org/officeDocument/2006/relationships/hyperlink" Target="http://aws.amazon.com" TargetMode="External" /><Relationship Id="rId69" Type="http://schemas.openxmlformats.org/officeDocument/2006/relationships/hyperlink" Target="http://macrabbit.com/espresso" TargetMode="External" /><Relationship Id="rId77" Type="http://schemas.openxmlformats.org/officeDocument/2006/relationships/hyperlink" Target="http://wiki.nginx.org" TargetMode="External" /><Relationship Id="rId8" Type="http://schemas.openxmlformats.org/officeDocument/2006/relationships/hyperlink" Target="http://github.com/smt" TargetMode="External" /><Relationship Id="rId51" Type="http://schemas.openxmlformats.org/officeDocument/2006/relationships/hyperlink" Target="http://wordpress.org" TargetMode="External" /><Relationship Id="rId72" Type="http://schemas.openxmlformats.org/officeDocument/2006/relationships/hyperlink" Target="http://jetbrains.com/webstorm" TargetMode="External" /><Relationship Id="rId80" Type="http://schemas.openxmlformats.org/officeDocument/2006/relationships/hyperlink" Target="http://rake.rubyforge.org" TargetMode="External" /><Relationship Id="rId85" Type="http://schemas.openxmlformats.org/officeDocument/2006/relationships/hyperlink" Target="http://virtualbox.org" TargetMode="External" /><Relationship Id="rId3" Type="http://schemas.openxmlformats.org/officeDocument/2006/relationships/settings" Target="settings.xml" /><Relationship Id="rId12" Type="http://schemas.openxmlformats.org/officeDocument/2006/relationships/hyperlink" Target="http://empathylab.com" TargetMode="External" /><Relationship Id="rId17" Type="http://schemas.openxmlformats.org/officeDocument/2006/relationships/hyperlink" Target="http://java.com" TargetMode="External" /><Relationship Id="rId25" Type="http://schemas.openxmlformats.org/officeDocument/2006/relationships/hyperlink" Target="http://coffeescript.org" TargetMode="External" /><Relationship Id="rId33" Type="http://schemas.openxmlformats.org/officeDocument/2006/relationships/hyperlink" Target="http://smarty.net" TargetMode="External" /><Relationship Id="rId38" Type="http://schemas.openxmlformats.org/officeDocument/2006/relationships/hyperlink" Target="http://www.djangoproject.com" TargetMode="External" /><Relationship Id="rId46" Type="http://schemas.openxmlformats.org/officeDocument/2006/relationships/hyperlink" Target="http://prototypejs.org" TargetMode="External" /><Relationship Id="rId59" Type="http://schemas.openxmlformats.org/officeDocument/2006/relationships/hyperlink" Target="http://rvm.beginrescueend.com" TargetMode="External" /><Relationship Id="rId67" Type="http://schemas.openxmlformats.org/officeDocument/2006/relationships/hyperlink" Target="http://demandware.com" TargetMode="External" /><Relationship Id="rId20" Type="http://schemas.openxmlformats.org/officeDocument/2006/relationships/hyperlink" Target="http://python.org" TargetMode="External" /><Relationship Id="rId41" Type="http://schemas.openxmlformats.org/officeDocument/2006/relationships/hyperlink" Target="http://developers.facebook.com" TargetMode="External" /><Relationship Id="rId54" Type="http://schemas.openxmlformats.org/officeDocument/2006/relationships/hyperlink" Target="http://apache.org" TargetMode="External" /><Relationship Id="rId62" Type="http://schemas.openxmlformats.org/officeDocument/2006/relationships/hyperlink" Target="http://www.vim.org" TargetMode="External" /><Relationship Id="rId70" Type="http://schemas.openxmlformats.org/officeDocument/2006/relationships/hyperlink" Target="http://heroku.com" TargetMode="External" /><Relationship Id="rId75" Type="http://schemas.openxmlformats.org/officeDocument/2006/relationships/hyperlink" Target="http://mysql.com" TargetMode="External" /><Relationship Id="rId83" Type="http://schemas.openxmlformats.org/officeDocument/2006/relationships/hyperlink" Target="http://ubuntu.com" TargetMode="External" /><Relationship Id="rId88" Type="http://schemas.openxmlformats.org/officeDocument/2006/relationships/hyperlink" Target="http://s17r.com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5" Type="http://schemas.openxmlformats.org/officeDocument/2006/relationships/hyperlink" Target="http://tudorstudio.com" TargetMode="External" /><Relationship Id="rId23" Type="http://schemas.openxmlformats.org/officeDocument/2006/relationships/hyperlink" Target="http://daringfireball.net/projects/markdown" TargetMode="External" /><Relationship Id="rId28" Type="http://schemas.openxmlformats.org/officeDocument/2006/relationships/hyperlink" Target="http://handlebarsjs.com" TargetMode="External" /><Relationship Id="rId36" Type="http://schemas.openxmlformats.org/officeDocument/2006/relationships/hyperlink" Target="http://jquery.com" TargetMode="External" /><Relationship Id="rId49" Type="http://schemas.openxmlformats.org/officeDocument/2006/relationships/hyperlink" Target="http://sinatrarb.com" TargetMode="External" /><Relationship Id="rId57" Type="http://schemas.openxmlformats.org/officeDocument/2006/relationships/hyperlink" Target="http://apple.com/macosx" TargetMode="External" /><Relationship Id="rId10" Type="http://schemas.openxmlformats.org/officeDocument/2006/relationships/hyperlink" Target="tel://610-590-4484" TargetMode="External" /><Relationship Id="rId31" Type="http://schemas.openxmlformats.org/officeDocument/2006/relationships/hyperlink" Target="http://lesscss.org" TargetMode="External" /><Relationship Id="rId44" Type="http://schemas.openxmlformats.org/officeDocument/2006/relationships/hyperlink" Target="http://middlemanapp.com" TargetMode="External" /><Relationship Id="rId52" Type="http://schemas.openxmlformats.org/officeDocument/2006/relationships/hyperlink" Target="http://developer.yahoo.com/yui" TargetMode="External" /><Relationship Id="rId60" Type="http://schemas.openxmlformats.org/officeDocument/2006/relationships/hyperlink" Target="http://svn.apache.org" TargetMode="External" /><Relationship Id="rId65" Type="http://schemas.openxmlformats.org/officeDocument/2006/relationships/hyperlink" Target="http://ant.apache.org" TargetMode="External" /><Relationship Id="rId73" Type="http://schemas.openxmlformats.org/officeDocument/2006/relationships/hyperlink" Target="http://microsoft.com/visualstudio/en-us" TargetMode="External" /><Relationship Id="rId78" Type="http://schemas.openxmlformats.org/officeDocument/2006/relationships/hyperlink" Target="http://www.oracle.com/us/products/applications/web-commerce/atg" TargetMode="External" /><Relationship Id="rId81" Type="http://schemas.openxmlformats.org/officeDocument/2006/relationships/hyperlink" Target="http://github.com/wycats/thor" TargetMode="External" /><Relationship Id="rId86" Type="http://schemas.openxmlformats.org/officeDocument/2006/relationships/hyperlink" Target="http://boardgamegeek.com/user/smtudor" TargetMode="External" 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hatwg.org" TargetMode="External"/><Relationship Id="rId1" Type="http://schemas.openxmlformats.org/officeDocument/2006/relationships/hyperlink" Target="http://w3c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